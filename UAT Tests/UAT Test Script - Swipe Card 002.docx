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1047F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002 Swipe Card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047F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a book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047F5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An existing member swipes their card of the system to display their current information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047F5" w:rsidP="001047F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User sitting on the “Swipe Card” display screen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7F5" w:rsidRDefault="001047F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scan reader is enabled</w:t>
            </w:r>
          </w:p>
          <w:p w:rsidR="001047F5" w:rsidRPr="00A11301" w:rsidRDefault="001047F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“Scanning” screen displayed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7F5" w:rsidRDefault="001047F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Data required:</w:t>
            </w:r>
          </w:p>
          <w:p w:rsidR="00E303EF" w:rsidRDefault="001047F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Member ID = 1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6A05D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1047F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enters “1” in the “Enter Member Id:” text field 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6A05D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047F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on “Swipe Card” button </w:t>
            </w:r>
          </w:p>
        </w:tc>
        <w:tc>
          <w:tcPr>
            <w:tcW w:w="5596" w:type="dxa"/>
          </w:tcPr>
          <w:p w:rsidR="00DF1585" w:rsidRDefault="006A05D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“Scanning” display appears with the borrower details </w:t>
            </w:r>
          </w:p>
        </w:tc>
        <w:tc>
          <w:tcPr>
            <w:tcW w:w="714" w:type="dxa"/>
          </w:tcPr>
          <w:p w:rsidR="00DF1585" w:rsidRDefault="006A05D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D8E" w:rsidRDefault="00212D8E">
      <w:r>
        <w:separator/>
      </w:r>
    </w:p>
  </w:endnote>
  <w:endnote w:type="continuationSeparator" w:id="0">
    <w:p w:rsidR="00212D8E" w:rsidRDefault="00212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4C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554C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4CA" w:rsidRDefault="001554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D8E" w:rsidRDefault="00212D8E">
      <w:r>
        <w:separator/>
      </w:r>
    </w:p>
  </w:footnote>
  <w:footnote w:type="continuationSeparator" w:id="0">
    <w:p w:rsidR="00212D8E" w:rsidRDefault="00212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4CA" w:rsidRDefault="001554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1554CA">
            <w:rPr>
              <w:b/>
            </w:rPr>
            <w:t>T</w:t>
          </w:r>
          <w:bookmarkStart w:id="0" w:name="_GoBack"/>
          <w:bookmarkEnd w:id="0"/>
          <w:r>
            <w:t>est Script</w:t>
          </w:r>
          <w:r w:rsidR="001047F5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047F5" w:rsidP="00B71A35">
          <w:r>
            <w:t>&lt;Swipe Card</w:t>
          </w:r>
          <w:r w:rsidR="00A37650">
            <w:t>&gt;</w:t>
          </w:r>
        </w:p>
      </w:tc>
      <w:tc>
        <w:tcPr>
          <w:tcW w:w="3179" w:type="dxa"/>
        </w:tcPr>
        <w:p w:rsidR="00A37650" w:rsidRDefault="001554CA" w:rsidP="00B71A35">
          <w:r>
            <w:t xml:space="preserve">  Date:  </w:t>
          </w:r>
          <w:r w:rsidR="001047F5">
            <w:t>03/Oct/15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4CA" w:rsidRDefault="001554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47F5"/>
    <w:rsid w:val="00127DBF"/>
    <w:rsid w:val="00154D6A"/>
    <w:rsid w:val="0015543B"/>
    <w:rsid w:val="001554C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2D8E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214F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05DB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3</cp:revision>
  <cp:lastPrinted>2003-10-05T22:49:00Z</cp:lastPrinted>
  <dcterms:created xsi:type="dcterms:W3CDTF">2015-10-04T07:36:00Z</dcterms:created>
  <dcterms:modified xsi:type="dcterms:W3CDTF">2015-10-05T10:00:00Z</dcterms:modified>
</cp:coreProperties>
</file>