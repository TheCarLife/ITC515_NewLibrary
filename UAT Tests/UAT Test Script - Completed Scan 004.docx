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004 Completed Scan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604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604F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completing the loan book transaction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cannot have any overdue loans</w:t>
            </w:r>
          </w:p>
          <w:p w:rsidR="0057604F" w:rsidRPr="00A11301" w:rsidRDefault="0057604F" w:rsidP="005760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has already scanned in books ready to be loan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7604F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“Current Loan List” is displayed showing the book and borrower’s details.</w:t>
            </w:r>
          </w:p>
          <w:p w:rsidR="0057604F" w:rsidRPr="00A11301" w:rsidRDefault="0057604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scanner is disable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7604F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604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“Completed” button</w:t>
            </w:r>
          </w:p>
        </w:tc>
        <w:tc>
          <w:tcPr>
            <w:tcW w:w="5596" w:type="dxa"/>
          </w:tcPr>
          <w:p w:rsidR="00DF1585" w:rsidRDefault="0057604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“Current Loan List” is now displaying book information, borrower’s details and due date. The scanner is now disable</w:t>
            </w:r>
          </w:p>
        </w:tc>
        <w:tc>
          <w:tcPr>
            <w:tcW w:w="714" w:type="dxa"/>
          </w:tcPr>
          <w:p w:rsidR="00DF1585" w:rsidRDefault="0057604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E1D" w:rsidRDefault="00377E1D">
      <w:r>
        <w:separator/>
      </w:r>
    </w:p>
  </w:endnote>
  <w:endnote w:type="continuationSeparator" w:id="0">
    <w:p w:rsidR="00377E1D" w:rsidRDefault="0037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53F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53F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3F2" w:rsidRDefault="00D85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E1D" w:rsidRDefault="00377E1D">
      <w:r>
        <w:separator/>
      </w:r>
    </w:p>
  </w:footnote>
  <w:footnote w:type="continuationSeparator" w:id="0">
    <w:p w:rsidR="00377E1D" w:rsidRDefault="00377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3F2" w:rsidRDefault="00D853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57604F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604F" w:rsidP="00B71A35">
          <w:r>
            <w:t>&lt;Completed Scan</w:t>
          </w:r>
          <w:r w:rsidR="00A37650">
            <w:t>&gt;</w:t>
          </w:r>
        </w:p>
      </w:tc>
      <w:tc>
        <w:tcPr>
          <w:tcW w:w="3179" w:type="dxa"/>
        </w:tcPr>
        <w:p w:rsidR="00A37650" w:rsidRDefault="00D853F2" w:rsidP="00B71A35">
          <w:r>
            <w:t xml:space="preserve">  Date:  </w:t>
          </w:r>
          <w:bookmarkStart w:id="0" w:name="_GoBack"/>
          <w:bookmarkEnd w:id="0"/>
          <w:r w:rsidR="0057604F">
            <w:t>03/Oct/15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3F2" w:rsidRDefault="00D853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74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77E1D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04F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53F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2015-10-04T07:53:00Z</dcterms:created>
  <dcterms:modified xsi:type="dcterms:W3CDTF">2015-10-05T09:59:00Z</dcterms:modified>
</cp:coreProperties>
</file>