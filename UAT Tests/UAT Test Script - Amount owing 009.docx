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A2C0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009 Amount owning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CA2C07" w:rsidP="00CA2C0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A2C07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will not be able to scan out any loans because of a fine that is owed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A2C07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sitting on the Main menu screen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A2C07" w:rsidRDefault="00CA2C0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Error message displayed on the Scanning menu not letting the user to do anything till payment is completed </w:t>
            </w:r>
          </w:p>
          <w:p w:rsidR="00CA2C07" w:rsidRPr="00A11301" w:rsidRDefault="00CA2C0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Force to the Main Menu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CA2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CA2C07" w:rsidRDefault="00CA2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3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A2C0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CA2C07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the “Main Menu” button</w:t>
            </w:r>
          </w:p>
        </w:tc>
        <w:tc>
          <w:tcPr>
            <w:tcW w:w="5596" w:type="dxa"/>
          </w:tcPr>
          <w:p w:rsidR="00DF1585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CA2C07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card reader is active</w:t>
            </w:r>
          </w:p>
        </w:tc>
        <w:tc>
          <w:tcPr>
            <w:tcW w:w="714" w:type="dxa"/>
          </w:tcPr>
          <w:p w:rsidR="00DF1585" w:rsidRDefault="00CA2C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A2C0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“3” in “Enter member Id: and clicks on “Swipe card” button</w:t>
            </w:r>
          </w:p>
        </w:tc>
        <w:tc>
          <w:tcPr>
            <w:tcW w:w="5596" w:type="dxa"/>
          </w:tcPr>
          <w:p w:rsidR="00DF1585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menu is displayed showing an error “Member 3 cannot at this time” and beneath Borrowing Restrictions an error stating “Borrower has exceeded fine limit. Amount owning: $10.00”</w:t>
            </w:r>
            <w:r>
              <w:rPr>
                <w:sz w:val="24"/>
              </w:rPr>
              <w:br/>
              <w:t>Scan and card reader are disable</w:t>
            </w:r>
          </w:p>
        </w:tc>
        <w:tc>
          <w:tcPr>
            <w:tcW w:w="714" w:type="dxa"/>
          </w:tcPr>
          <w:p w:rsidR="00DF1585" w:rsidRDefault="00CA2C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A2C0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“Cancel” button</w:t>
            </w:r>
          </w:p>
        </w:tc>
        <w:tc>
          <w:tcPr>
            <w:tcW w:w="5596" w:type="dxa"/>
          </w:tcPr>
          <w:p w:rsidR="00DF1585" w:rsidRDefault="00CA2C0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Main menu is displayed </w:t>
            </w:r>
          </w:p>
        </w:tc>
        <w:tc>
          <w:tcPr>
            <w:tcW w:w="714" w:type="dxa"/>
          </w:tcPr>
          <w:p w:rsidR="00DF1585" w:rsidRDefault="00CA2C07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EA5" w:rsidRDefault="00EB1EA5">
      <w:r>
        <w:separator/>
      </w:r>
    </w:p>
  </w:endnote>
  <w:endnote w:type="continuationSeparator" w:id="0">
    <w:p w:rsidR="00EB1EA5" w:rsidRDefault="00EB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6BA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D6BA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BA3" w:rsidRDefault="003D6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EA5" w:rsidRDefault="00EB1EA5">
      <w:r>
        <w:separator/>
      </w:r>
    </w:p>
  </w:footnote>
  <w:footnote w:type="continuationSeparator" w:id="0">
    <w:p w:rsidR="00EB1EA5" w:rsidRDefault="00EB1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BA3" w:rsidRDefault="003D6B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CA2C07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A2C07" w:rsidP="00B71A35">
          <w:r>
            <w:t>&lt;Amount Owning</w:t>
          </w:r>
          <w:r w:rsidR="00A37650">
            <w:t>&gt;</w:t>
          </w:r>
        </w:p>
      </w:tc>
      <w:tc>
        <w:tcPr>
          <w:tcW w:w="3179" w:type="dxa"/>
        </w:tcPr>
        <w:p w:rsidR="00A37650" w:rsidRDefault="003D6BA3" w:rsidP="00B71A35">
          <w:r>
            <w:t xml:space="preserve">  Date:  </w:t>
          </w:r>
          <w:bookmarkStart w:id="0" w:name="_GoBack"/>
          <w:bookmarkEnd w:id="0"/>
          <w:r w:rsidR="00CA2C07">
            <w:t>04/Oct/15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BA3" w:rsidRDefault="003D6B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7CA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D6BA3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2C0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1EA5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3</cp:revision>
  <cp:lastPrinted>2003-10-05T22:49:00Z</cp:lastPrinted>
  <dcterms:created xsi:type="dcterms:W3CDTF">2015-10-04T09:27:00Z</dcterms:created>
  <dcterms:modified xsi:type="dcterms:W3CDTF">2015-10-05T09:59:00Z</dcterms:modified>
</cp:coreProperties>
</file>