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4E44C1" w:rsidP="004E44C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001 Begin System</w:t>
            </w:r>
            <w:r w:rsidR="00815747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815747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member of the Library borrowing a book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815747" w:rsidP="004E44C1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When a member borrows a book</w:t>
            </w:r>
            <w:r w:rsidR="004E44C1">
              <w:rPr>
                <w:color w:val="0000FF"/>
                <w:sz w:val="24"/>
                <w:szCs w:val="24"/>
              </w:rPr>
              <w:t xml:space="preserve"> he/she will be able to initialize the system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447EB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GUI interfaces displayed </w:t>
            </w:r>
          </w:p>
          <w:p w:rsidR="001447EB" w:rsidRPr="00A11301" w:rsidRDefault="001447EB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user is on the Main Menu with “Borrow Books” button available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1447EB" w:rsidP="001447EB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“Swipe card” button display and reader is enabled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1447EB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1447E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The user clicks on the “Borrow book” button</w:t>
            </w:r>
          </w:p>
        </w:tc>
        <w:tc>
          <w:tcPr>
            <w:tcW w:w="5596" w:type="dxa"/>
          </w:tcPr>
          <w:p w:rsidR="00DF1585" w:rsidRDefault="001447E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“Swipe Card” button displayed and reader has been enabled </w:t>
            </w:r>
          </w:p>
        </w:tc>
        <w:tc>
          <w:tcPr>
            <w:tcW w:w="714" w:type="dxa"/>
          </w:tcPr>
          <w:p w:rsidR="00DF1585" w:rsidRDefault="001447EB" w:rsidP="0093488F">
            <w:pPr>
              <w:pStyle w:val="RowHeadings"/>
              <w:spacing w:before="80" w:after="80"/>
              <w:jc w:val="center"/>
            </w:pPr>
            <w:r>
              <w:rPr>
                <w:rFonts w:cs="Arial"/>
              </w:rPr>
              <w:t>×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  <w:bookmarkStart w:id="0" w:name="_GoBack"/>
      <w:bookmarkEnd w:id="0"/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9"/>
          <w:footerReference w:type="even" r:id="rId10"/>
          <w:footerReference w:type="default" r:id="rId11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93A" w:rsidRDefault="005F793A">
      <w:r>
        <w:separator/>
      </w:r>
    </w:p>
  </w:endnote>
  <w:endnote w:type="continuationSeparator" w:id="0">
    <w:p w:rsidR="005F793A" w:rsidRDefault="005F7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51C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151CA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93A" w:rsidRDefault="005F793A">
      <w:r>
        <w:separator/>
      </w:r>
    </w:p>
  </w:footnote>
  <w:footnote w:type="continuationSeparator" w:id="0">
    <w:p w:rsidR="005F793A" w:rsidRDefault="005F79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1447EB">
            <w:t xml:space="preserve"> &lt;Borrow Books&gt;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1447EB" w:rsidP="00B71A35">
          <w:r>
            <w:t>&lt;Begin System</w:t>
          </w:r>
          <w:r w:rsidR="00A37650">
            <w:t>&gt;</w:t>
          </w:r>
        </w:p>
      </w:tc>
      <w:tc>
        <w:tcPr>
          <w:tcW w:w="3179" w:type="dxa"/>
        </w:tcPr>
        <w:p w:rsidR="00A37650" w:rsidRDefault="001447EB" w:rsidP="00B71A35">
          <w:r>
            <w:t xml:space="preserve">  Date:  &lt;03/Oct/15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447EB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2E78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E44C1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5F793A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51CA"/>
    <w:rsid w:val="00815747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F9227-3DD2-4C46-8932-2D31D49E1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Shane Dissanayake</cp:lastModifiedBy>
  <cp:revision>3</cp:revision>
  <cp:lastPrinted>2003-10-05T22:49:00Z</cp:lastPrinted>
  <dcterms:created xsi:type="dcterms:W3CDTF">2015-10-04T07:25:00Z</dcterms:created>
  <dcterms:modified xsi:type="dcterms:W3CDTF">2015-10-04T09:07:00Z</dcterms:modified>
</cp:coreProperties>
</file>