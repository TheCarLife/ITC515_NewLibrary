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105C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008 Loan Limit Reached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105C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105C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loan has reached its max of 5 books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5105C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001-005 successfully completed </w:t>
            </w:r>
          </w:p>
          <w:p w:rsidR="005105CA" w:rsidRPr="00A11301" w:rsidRDefault="005105C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007 successfully completed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05CA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“Scanning” menu will  be displayed showing borrower’s details </w:t>
            </w:r>
          </w:p>
          <w:p w:rsidR="005105CA" w:rsidRPr="00A11301" w:rsidRDefault="005105C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Scanner is disable </w:t>
            </w:r>
            <w:r w:rsidR="00DF5218">
              <w:rPr>
                <w:color w:val="0000FF"/>
                <w:sz w:val="24"/>
                <w:szCs w:val="24"/>
              </w:rPr>
              <w:br/>
              <w:t xml:space="preserve">Forced to land on the Main menu screen </w:t>
            </w:r>
            <w:r>
              <w:rPr>
                <w:color w:val="0000FF"/>
                <w:sz w:val="24"/>
                <w:szCs w:val="24"/>
              </w:rPr>
              <w:br/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DF5218" w:rsidRDefault="00DF521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521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books”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Menu is displayed 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“1” in “Enter Member Id” then clicks “Swipe Card” button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error message “Member 1 cannot borrow at this time.” And error message displayed beneath “Borrowing Restrictions” outlining “Borrower has reached maximum number of borrowed items”</w:t>
            </w:r>
          </w:p>
          <w:p w:rsidR="00DF5218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and Scan reader is disable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521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“Cancel”  button </w:t>
            </w:r>
          </w:p>
        </w:tc>
        <w:tc>
          <w:tcPr>
            <w:tcW w:w="5596" w:type="dxa"/>
          </w:tcPr>
          <w:p w:rsidR="00DF1585" w:rsidRDefault="00DF521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Main Menu screen is displayed. </w:t>
            </w:r>
          </w:p>
        </w:tc>
        <w:tc>
          <w:tcPr>
            <w:tcW w:w="714" w:type="dxa"/>
          </w:tcPr>
          <w:p w:rsidR="00DF1585" w:rsidRDefault="00DF52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622" w:rsidRDefault="00BE6622">
      <w:r>
        <w:separator/>
      </w:r>
    </w:p>
  </w:endnote>
  <w:endnote w:type="continuationSeparator" w:id="0">
    <w:p w:rsidR="00BE6622" w:rsidRDefault="00BE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70F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570FF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622" w:rsidRDefault="00BE6622">
      <w:r>
        <w:separator/>
      </w:r>
    </w:p>
  </w:footnote>
  <w:footnote w:type="continuationSeparator" w:id="0">
    <w:p w:rsidR="00BE6622" w:rsidRDefault="00BE6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105CA">
            <w:t xml:space="preserve"> Borrow Book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105CA" w:rsidP="00B71A35">
          <w:r>
            <w:t>&lt;Loan Limit Reached</w:t>
          </w:r>
          <w:r w:rsidR="00A37650">
            <w:t>&gt;</w:t>
          </w:r>
        </w:p>
      </w:tc>
      <w:tc>
        <w:tcPr>
          <w:tcW w:w="3179" w:type="dxa"/>
        </w:tcPr>
        <w:p w:rsidR="00A37650" w:rsidRDefault="00A570FF" w:rsidP="00B71A35">
          <w:r>
            <w:t xml:space="preserve">  Date:  </w:t>
          </w:r>
          <w:bookmarkStart w:id="0" w:name="_GoBack"/>
          <w:bookmarkEnd w:id="0"/>
          <w:r w:rsidR="00DF5218">
            <w:t>04/Oct/15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18" w:rsidRDefault="00DF52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5CA"/>
    <w:rsid w:val="00520EF0"/>
    <w:rsid w:val="00531B5A"/>
    <w:rsid w:val="00536681"/>
    <w:rsid w:val="00553DAD"/>
    <w:rsid w:val="005706E3"/>
    <w:rsid w:val="00572CE5"/>
    <w:rsid w:val="00576454"/>
    <w:rsid w:val="005B48A6"/>
    <w:rsid w:val="005B5FD2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70FF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662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5218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2015-10-04T09:20:00Z</dcterms:created>
  <dcterms:modified xsi:type="dcterms:W3CDTF">2015-10-05T09:59:00Z</dcterms:modified>
</cp:coreProperties>
</file>